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2DFAA9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0C3AEE1" w14:textId="77777777" w:rsidR="00692703" w:rsidRPr="00CF1A49" w:rsidRDefault="00FB4594" w:rsidP="00913946">
            <w:pPr>
              <w:pStyle w:val="Title"/>
            </w:pPr>
            <w:r>
              <w:t>Qin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luo</w:t>
            </w:r>
          </w:p>
          <w:p w14:paraId="18F6DAFB" w14:textId="77777777" w:rsidR="00156C4B" w:rsidRDefault="00FB4594" w:rsidP="00913946">
            <w:pPr>
              <w:pStyle w:val="ContactInfo"/>
              <w:contextualSpacing w:val="0"/>
            </w:pPr>
            <w:r>
              <w:t>Shanghainese</w:t>
            </w:r>
            <w:r w:rsidR="00992BDA" w:rsidRPr="00CF1A49">
              <w:t xml:space="preserve"> </w:t>
            </w:r>
            <w:sdt>
              <w:sdtPr>
                <w:alias w:val="Divider dot:"/>
                <w:tag w:val="Divider dot:"/>
                <w:id w:val="120037414"/>
                <w:placeholder>
                  <w:docPart w:val="A310F5A5A3674AF5819BA5B27FA4C8E2"/>
                </w:placeholder>
                <w:temporary/>
                <w:showingPlcHdr/>
                <w15:appearance w15:val="hidden"/>
              </w:sdtPr>
              <w:sdtEndPr/>
              <w:sdtContent>
                <w:r w:rsidR="00992BDA" w:rsidRPr="00CF1A49">
                  <w:t>·</w:t>
                </w:r>
              </w:sdtContent>
            </w:sdt>
            <w:r w:rsidR="00992BDA">
              <w:t xml:space="preserve"> Female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45B5F97292740C8A3709EF4A95A305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56C4B">
              <w:t xml:space="preserve">1981.9 </w:t>
            </w:r>
          </w:p>
          <w:p w14:paraId="70FBB8C1" w14:textId="7A85AD73" w:rsidR="00775807" w:rsidRDefault="00156C4B" w:rsidP="00913946">
            <w:pPr>
              <w:pStyle w:val="ContactInfoEmphasis"/>
              <w:contextualSpacing w:val="0"/>
            </w:pPr>
            <w:r>
              <w:t>18521539064</w:t>
            </w:r>
            <w:bookmarkStart w:id="0" w:name="_GoBack"/>
            <w:bookmarkEnd w:id="0"/>
          </w:p>
          <w:p w14:paraId="16CFF466" w14:textId="595D726E" w:rsidR="00692703" w:rsidRPr="00CF1A49" w:rsidRDefault="00FB4594" w:rsidP="00913946">
            <w:pPr>
              <w:pStyle w:val="ContactInfoEmphasis"/>
              <w:contextualSpacing w:val="0"/>
            </w:pPr>
            <w:r>
              <w:t>Luoqin_bob@hotmail.com</w:t>
            </w:r>
            <w:r w:rsidR="00692703" w:rsidRPr="00CF1A49">
              <w:t xml:space="preserve"> </w:t>
            </w:r>
            <w:r w:rsidR="0033125C">
              <w:t>/</w:t>
            </w:r>
            <w:r w:rsidR="00692703" w:rsidRPr="00CF1A49">
              <w:t xml:space="preserve"> </w:t>
            </w:r>
            <w:r>
              <w:t>lizzieluo@163.com</w:t>
            </w:r>
          </w:p>
        </w:tc>
      </w:tr>
      <w:tr w:rsidR="009571D8" w:rsidRPr="00CF1A49" w14:paraId="0A3E7861" w14:textId="77777777" w:rsidTr="00692703">
        <w:tc>
          <w:tcPr>
            <w:tcW w:w="9360" w:type="dxa"/>
            <w:tcMar>
              <w:top w:w="432" w:type="dxa"/>
            </w:tcMar>
          </w:tcPr>
          <w:p w14:paraId="199F81C0" w14:textId="2BFBECC8" w:rsidR="00DC718C" w:rsidRDefault="00DC718C" w:rsidP="00DC718C">
            <w:pPr>
              <w:pStyle w:val="ListBullet"/>
            </w:pPr>
            <w:r>
              <w:t xml:space="preserve">Solid and rich skills and knowledge of </w:t>
            </w:r>
            <w:r w:rsidR="00FD07ED">
              <w:t>UI</w:t>
            </w:r>
            <w:r w:rsidR="000D5E07">
              <w:t>/</w:t>
            </w:r>
            <w:r>
              <w:t>web developing &amp; testing.</w:t>
            </w:r>
          </w:p>
          <w:p w14:paraId="17416D02" w14:textId="77777777" w:rsidR="00DC718C" w:rsidRDefault="00DC718C" w:rsidP="00DC718C">
            <w:pPr>
              <w:pStyle w:val="ListBullet"/>
            </w:pPr>
            <w:r>
              <w:t>Experience of tech leader, able to build the team</w:t>
            </w:r>
            <w:r w:rsidR="00BC6336">
              <w:t>.</w:t>
            </w:r>
          </w:p>
          <w:p w14:paraId="43FF996D" w14:textId="77777777" w:rsidR="00DC718C" w:rsidRDefault="00DC718C" w:rsidP="00DC718C">
            <w:pPr>
              <w:pStyle w:val="ListBullet"/>
            </w:pPr>
            <w:r>
              <w:t>Experience of production development and release.</w:t>
            </w:r>
          </w:p>
          <w:p w14:paraId="3FADD12D" w14:textId="77777777" w:rsidR="001755A8" w:rsidRPr="00CF1A49" w:rsidRDefault="00BC6336" w:rsidP="00913946">
            <w:pPr>
              <w:pStyle w:val="ListBullet"/>
              <w:contextualSpacing w:val="0"/>
            </w:pPr>
            <w:r>
              <w:t xml:space="preserve">Worked for many famous brands/companies, helped them to setup official / production / </w:t>
            </w:r>
            <w:r>
              <w:br/>
              <w:t>e-commerce websites.</w:t>
            </w:r>
          </w:p>
        </w:tc>
      </w:tr>
    </w:tbl>
    <w:p w14:paraId="199CCA3A" w14:textId="77777777" w:rsidR="004E01EB" w:rsidRPr="00CF1A49" w:rsidRDefault="008471E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4B61C89E06147FD82E563A65194C3D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0B5485E" w14:textId="77777777" w:rsidTr="001B790E">
        <w:tc>
          <w:tcPr>
            <w:tcW w:w="9290" w:type="dxa"/>
          </w:tcPr>
          <w:p w14:paraId="2F06D442" w14:textId="77777777" w:rsidR="001D0BF1" w:rsidRPr="00CF1A49" w:rsidRDefault="00FB4594" w:rsidP="001D0BF1">
            <w:pPr>
              <w:pStyle w:val="Heading3"/>
              <w:contextualSpacing w:val="0"/>
              <w:outlineLvl w:val="2"/>
            </w:pPr>
            <w:r>
              <w:t>2011.11</w:t>
            </w:r>
            <w:r w:rsidR="001D0BF1" w:rsidRPr="00CF1A49">
              <w:t xml:space="preserve"> – </w:t>
            </w:r>
            <w:r>
              <w:t>now</w:t>
            </w:r>
          </w:p>
          <w:p w14:paraId="3409C2DE" w14:textId="77777777" w:rsidR="001D0BF1" w:rsidRPr="00CF1A49" w:rsidRDefault="00FB4594" w:rsidP="001D0BF1">
            <w:pPr>
              <w:pStyle w:val="Heading2"/>
              <w:contextualSpacing w:val="0"/>
              <w:outlineLvl w:val="1"/>
            </w:pPr>
            <w:r>
              <w:t>Sr.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sap labs</w:t>
            </w:r>
          </w:p>
          <w:p w14:paraId="75857EC9" w14:textId="77777777" w:rsidR="006D2109" w:rsidRDefault="006D2109" w:rsidP="001D0BF1">
            <w:pPr>
              <w:contextualSpacing w:val="0"/>
            </w:pPr>
            <w:r>
              <w:t>Worked for DNA dept. in my first five years in SAP, and later for IOT SCN dept. till now.</w:t>
            </w:r>
          </w:p>
          <w:p w14:paraId="1D5DD171" w14:textId="77777777" w:rsidR="001E3120" w:rsidRDefault="002A6B36" w:rsidP="006D2109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In </w:t>
            </w:r>
            <w:r w:rsidR="006D2109">
              <w:rPr>
                <w:lang w:eastAsia="zh-CN"/>
              </w:rPr>
              <w:t xml:space="preserve">DNA, 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ANA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novation dept., I built and leaded the team to </w:t>
            </w:r>
            <w:r w:rsidR="00A5118E">
              <w:rPr>
                <w:lang w:eastAsia="zh-CN"/>
              </w:rPr>
              <w:t>design and develop APPs based on HANA platform. Helped sales to promote HANA relates</w:t>
            </w:r>
            <w:r w:rsidR="002A7C4B">
              <w:rPr>
                <w:lang w:eastAsia="zh-CN"/>
              </w:rPr>
              <w:t xml:space="preserve">. Obtained the very good feedback from sales and consultants. </w:t>
            </w:r>
            <w:r>
              <w:rPr>
                <w:lang w:eastAsia="zh-CN"/>
              </w:rPr>
              <w:t xml:space="preserve"> </w:t>
            </w:r>
            <w:r w:rsidR="002A7C4B">
              <w:rPr>
                <w:lang w:eastAsia="zh-CN"/>
              </w:rPr>
              <w:t xml:space="preserve">Meanwhile, used big sample data from </w:t>
            </w:r>
            <w:r w:rsidR="00B129B3">
              <w:rPr>
                <w:lang w:eastAsia="zh-CN"/>
              </w:rPr>
              <w:t>Telcom, manufacturing</w:t>
            </w:r>
            <w:r w:rsidR="002A7C4B">
              <w:rPr>
                <w:lang w:eastAsia="zh-CN"/>
              </w:rPr>
              <w:t xml:space="preserve"> and FMCG to develop and prove the possible </w:t>
            </w:r>
            <w:r w:rsidR="00B129B3">
              <w:rPr>
                <w:lang w:eastAsia="zh-CN"/>
              </w:rPr>
              <w:t>scenario for HANA in the future.</w:t>
            </w:r>
          </w:p>
          <w:p w14:paraId="3338AF99" w14:textId="4E5E7345" w:rsidR="00B129B3" w:rsidRPr="00CF1A49" w:rsidRDefault="00EE13FD" w:rsidP="006D2109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In SCN dept., </w:t>
            </w:r>
            <w:r w:rsidR="007C53AD">
              <w:rPr>
                <w:lang w:eastAsia="zh-CN"/>
              </w:rPr>
              <w:t>I am in charge of IOT production development, testing and releas</w:t>
            </w:r>
            <w:r w:rsidR="00FD07ED">
              <w:rPr>
                <w:rFonts w:hint="eastAsia"/>
                <w:lang w:eastAsia="zh-CN"/>
              </w:rPr>
              <w:t>e</w:t>
            </w:r>
            <w:r w:rsidR="007C53AD">
              <w:rPr>
                <w:lang w:eastAsia="zh-CN"/>
              </w:rPr>
              <w:t>. As the core dev and UI arc, use</w:t>
            </w:r>
            <w:r w:rsidR="008C2AE2">
              <w:rPr>
                <w:lang w:eastAsia="zh-CN"/>
              </w:rPr>
              <w:t xml:space="preserve"> SAP standard packages</w:t>
            </w:r>
            <w:r w:rsidR="005477F4">
              <w:rPr>
                <w:lang w:eastAsia="zh-CN"/>
              </w:rPr>
              <w:t>, plugins</w:t>
            </w:r>
            <w:r w:rsidR="008C2AE2">
              <w:rPr>
                <w:lang w:eastAsia="zh-CN"/>
              </w:rPr>
              <w:t xml:space="preserve"> and tools</w:t>
            </w:r>
            <w:r w:rsidR="005477F4">
              <w:rPr>
                <w:lang w:eastAsia="zh-CN"/>
              </w:rPr>
              <w:t>, including</w:t>
            </w:r>
            <w:r w:rsidR="007C53AD">
              <w:rPr>
                <w:lang w:eastAsia="zh-CN"/>
              </w:rPr>
              <w:t xml:space="preserve"> SAPUI5,</w:t>
            </w:r>
            <w:r w:rsidR="007A1EEB">
              <w:rPr>
                <w:lang w:eastAsia="zh-CN"/>
              </w:rPr>
              <w:t xml:space="preserve"> OData,</w:t>
            </w:r>
            <w:r w:rsidR="007C53AD">
              <w:rPr>
                <w:lang w:eastAsia="zh-CN"/>
              </w:rPr>
              <w:t xml:space="preserve"> </w:t>
            </w:r>
            <w:r w:rsidR="008C2AE2">
              <w:rPr>
                <w:lang w:eastAsia="zh-CN"/>
              </w:rPr>
              <w:t>NodeJS</w:t>
            </w:r>
            <w:r w:rsidR="007C53AD">
              <w:rPr>
                <w:lang w:eastAsia="zh-CN"/>
              </w:rPr>
              <w:t xml:space="preserve">, </w:t>
            </w:r>
            <w:r w:rsidR="005477F4">
              <w:rPr>
                <w:lang w:eastAsia="zh-CN"/>
              </w:rPr>
              <w:t>Gulp, Karma, Mocha, Selenium, Sonar, Approuter, etc. to develop, build, deploy APPs to Cloud, and reach kinds of quality checks.</w:t>
            </w:r>
          </w:p>
        </w:tc>
      </w:tr>
      <w:tr w:rsidR="001B790E" w:rsidRPr="00CF1A49" w14:paraId="31D9D4F1" w14:textId="77777777" w:rsidTr="001B790E">
        <w:tc>
          <w:tcPr>
            <w:tcW w:w="9290" w:type="dxa"/>
            <w:tcMar>
              <w:top w:w="216" w:type="dxa"/>
            </w:tcMar>
          </w:tcPr>
          <w:p w14:paraId="65A5F212" w14:textId="77777777" w:rsidR="001B790E" w:rsidRPr="00CF1A49" w:rsidRDefault="001B790E" w:rsidP="001B790E">
            <w:pPr>
              <w:pStyle w:val="Heading3"/>
              <w:contextualSpacing w:val="0"/>
              <w:outlineLvl w:val="2"/>
            </w:pPr>
            <w:r>
              <w:t>2011</w:t>
            </w:r>
          </w:p>
          <w:p w14:paraId="2A449806" w14:textId="77777777" w:rsidR="001B790E" w:rsidRPr="00CF1A49" w:rsidRDefault="001B790E" w:rsidP="001B790E">
            <w:pPr>
              <w:pStyle w:val="Heading2"/>
              <w:contextualSpacing w:val="0"/>
              <w:outlineLvl w:val="1"/>
            </w:pPr>
            <w:r>
              <w:t>sr. developer</w:t>
            </w:r>
            <w:r w:rsidRPr="00CF1A49">
              <w:t xml:space="preserve">, </w:t>
            </w:r>
            <w:r>
              <w:rPr>
                <w:rStyle w:val="SubtleReference"/>
              </w:rPr>
              <w:t>wipro</w:t>
            </w:r>
          </w:p>
          <w:p w14:paraId="2488DED8" w14:textId="77777777" w:rsidR="001B790E" w:rsidRDefault="001B790E" w:rsidP="001B790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veloped the official websites of famous brands.</w:t>
            </w:r>
          </w:p>
        </w:tc>
      </w:tr>
      <w:tr w:rsidR="001B790E" w:rsidRPr="00CF1A49" w14:paraId="187B6D12" w14:textId="77777777" w:rsidTr="001B790E">
        <w:tc>
          <w:tcPr>
            <w:tcW w:w="9290" w:type="dxa"/>
            <w:tcMar>
              <w:top w:w="216" w:type="dxa"/>
            </w:tcMar>
          </w:tcPr>
          <w:p w14:paraId="0CCAFE8A" w14:textId="77777777" w:rsidR="00BB002D" w:rsidRPr="00CF1A49" w:rsidRDefault="00BB002D" w:rsidP="00BB002D">
            <w:pPr>
              <w:pStyle w:val="Heading3"/>
              <w:contextualSpacing w:val="0"/>
              <w:outlineLvl w:val="2"/>
            </w:pPr>
            <w:r>
              <w:t>2008</w:t>
            </w:r>
            <w:r w:rsidRPr="00CF1A49">
              <w:t xml:space="preserve"> – </w:t>
            </w:r>
            <w:r>
              <w:t>2010</w:t>
            </w:r>
          </w:p>
          <w:p w14:paraId="6293B791" w14:textId="77777777" w:rsidR="001B790E" w:rsidRPr="00CF1A49" w:rsidRDefault="001B790E" w:rsidP="001B790E">
            <w:pPr>
              <w:pStyle w:val="Heading2"/>
              <w:contextualSpacing w:val="0"/>
              <w:outlineLvl w:val="1"/>
            </w:pPr>
            <w:r>
              <w:t xml:space="preserve">sr. </w:t>
            </w:r>
            <w:r w:rsidR="00BB002D">
              <w:t xml:space="preserve">HTML </w:t>
            </w:r>
            <w:r>
              <w:t>deve</w:t>
            </w:r>
            <w:r w:rsidR="00BB002D">
              <w:t>l</w:t>
            </w:r>
            <w:r>
              <w:t>oper</w:t>
            </w:r>
            <w:r w:rsidRPr="00CF1A49">
              <w:t xml:space="preserve">, </w:t>
            </w:r>
            <w:r w:rsidR="00BB002D">
              <w:rPr>
                <w:rStyle w:val="SubtleReference"/>
              </w:rPr>
              <w:t>nurun</w:t>
            </w:r>
          </w:p>
          <w:p w14:paraId="57F621CC" w14:textId="77777777" w:rsidR="001B790E" w:rsidRDefault="001B790E" w:rsidP="001B790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veloped</w:t>
            </w:r>
            <w:r w:rsidR="00F26F4D">
              <w:rPr>
                <w:lang w:eastAsia="zh-CN"/>
              </w:rPr>
              <w:t xml:space="preserve"> and maintained</w:t>
            </w:r>
            <w:r>
              <w:rPr>
                <w:lang w:eastAsia="zh-CN"/>
              </w:rPr>
              <w:t xml:space="preserve"> the </w:t>
            </w:r>
            <w:r w:rsidR="00F26F4D">
              <w:rPr>
                <w:lang w:eastAsia="zh-CN"/>
              </w:rPr>
              <w:t>e-commerce</w:t>
            </w:r>
            <w:r>
              <w:rPr>
                <w:lang w:eastAsia="zh-CN"/>
              </w:rPr>
              <w:t xml:space="preserve"> websites </w:t>
            </w:r>
            <w:r w:rsidR="0018216D">
              <w:rPr>
                <w:lang w:eastAsia="zh-CN"/>
              </w:rPr>
              <w:t>for</w:t>
            </w:r>
            <w:r>
              <w:rPr>
                <w:lang w:eastAsia="zh-CN"/>
              </w:rPr>
              <w:t xml:space="preserve"> famous </w:t>
            </w:r>
            <w:r w:rsidR="00F26F4D">
              <w:rPr>
                <w:lang w:eastAsia="zh-CN"/>
              </w:rPr>
              <w:t xml:space="preserve">global </w:t>
            </w:r>
            <w:r w:rsidR="00F26F4D" w:rsidRPr="00F26F4D">
              <w:rPr>
                <w:lang w:eastAsia="zh-CN"/>
              </w:rPr>
              <w:t>cosmetics</w:t>
            </w:r>
            <w:r w:rsidR="00F26F4D">
              <w:rPr>
                <w:lang w:eastAsia="zh-CN"/>
              </w:rPr>
              <w:t xml:space="preserve"> company</w:t>
            </w:r>
            <w:r>
              <w:rPr>
                <w:lang w:eastAsia="zh-CN"/>
              </w:rPr>
              <w:t>.</w:t>
            </w:r>
          </w:p>
        </w:tc>
      </w:tr>
      <w:tr w:rsidR="008A0813" w:rsidRPr="00CF1A49" w14:paraId="3ED0F1D3" w14:textId="77777777" w:rsidTr="001B790E">
        <w:tc>
          <w:tcPr>
            <w:tcW w:w="9290" w:type="dxa"/>
            <w:tcMar>
              <w:top w:w="216" w:type="dxa"/>
            </w:tcMar>
          </w:tcPr>
          <w:p w14:paraId="52141CD6" w14:textId="77777777" w:rsidR="008A0813" w:rsidRPr="00CF1A49" w:rsidRDefault="008A0813" w:rsidP="008A0813">
            <w:pPr>
              <w:pStyle w:val="Heading3"/>
              <w:contextualSpacing w:val="0"/>
              <w:outlineLvl w:val="2"/>
            </w:pPr>
            <w:r>
              <w:t>200</w:t>
            </w:r>
            <w:r w:rsidR="000C50F3">
              <w:t>7</w:t>
            </w:r>
          </w:p>
          <w:p w14:paraId="68A31AA7" w14:textId="77777777" w:rsidR="008A0813" w:rsidRPr="00CF1A49" w:rsidRDefault="008A0813" w:rsidP="008A0813">
            <w:pPr>
              <w:pStyle w:val="Heading2"/>
              <w:contextualSpacing w:val="0"/>
              <w:outlineLvl w:val="1"/>
            </w:pPr>
            <w:r>
              <w:t>developer</w:t>
            </w:r>
            <w:r w:rsidRPr="00CF1A49">
              <w:t xml:space="preserve">, </w:t>
            </w:r>
            <w:r w:rsidR="0018216D">
              <w:rPr>
                <w:b w:val="0"/>
              </w:rPr>
              <w:t>grey (4a)</w:t>
            </w:r>
          </w:p>
          <w:p w14:paraId="54425B7F" w14:textId="77777777" w:rsidR="008A0813" w:rsidRDefault="001F00DC" w:rsidP="001F00DC">
            <w:pPr>
              <w:pStyle w:val="ListParagraph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lang w:eastAsia="zh-CN"/>
              </w:rPr>
              <w:t>Developed websites for bran</w:t>
            </w:r>
            <w:r w:rsidR="00AA79E4">
              <w:rPr>
                <w:lang w:eastAsia="zh-CN"/>
              </w:rPr>
              <w:t>d</w:t>
            </w:r>
            <w:r>
              <w:rPr>
                <w:lang w:eastAsia="zh-CN"/>
              </w:rPr>
              <w:t>s promotion, campaigns and events.</w:t>
            </w:r>
          </w:p>
          <w:p w14:paraId="10BD0762" w14:textId="77777777" w:rsidR="001F00DC" w:rsidRDefault="001F00DC" w:rsidP="001F00DC">
            <w:pPr>
              <w:pStyle w:val="ListParagraph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lang w:eastAsia="zh-CN"/>
              </w:rPr>
              <w:t>Developed BBS for famous FMCG firm.</w:t>
            </w:r>
          </w:p>
        </w:tc>
      </w:tr>
      <w:tr w:rsidR="008A0813" w:rsidRPr="00CF1A49" w14:paraId="709DA96B" w14:textId="77777777" w:rsidTr="001B790E">
        <w:tc>
          <w:tcPr>
            <w:tcW w:w="9290" w:type="dxa"/>
            <w:tcMar>
              <w:top w:w="216" w:type="dxa"/>
            </w:tcMar>
          </w:tcPr>
          <w:p w14:paraId="70DA0078" w14:textId="77777777" w:rsidR="008A0813" w:rsidRPr="00CF1A49" w:rsidRDefault="008A0813" w:rsidP="008A0813">
            <w:pPr>
              <w:pStyle w:val="Heading3"/>
              <w:contextualSpacing w:val="0"/>
              <w:outlineLvl w:val="2"/>
            </w:pPr>
            <w:r>
              <w:t>200</w:t>
            </w:r>
            <w:r w:rsidR="00931447">
              <w:t>5</w:t>
            </w:r>
            <w:r w:rsidRPr="00CF1A49">
              <w:t xml:space="preserve"> – </w:t>
            </w:r>
            <w:r>
              <w:t>20</w:t>
            </w:r>
            <w:r w:rsidR="00931447">
              <w:t>07</w:t>
            </w:r>
          </w:p>
          <w:p w14:paraId="7650ED1B" w14:textId="77777777" w:rsidR="008A0813" w:rsidRPr="00CF1A49" w:rsidRDefault="008A0813" w:rsidP="008A0813">
            <w:pPr>
              <w:pStyle w:val="Heading2"/>
              <w:contextualSpacing w:val="0"/>
              <w:outlineLvl w:val="1"/>
            </w:pPr>
            <w:r>
              <w:t>developer</w:t>
            </w:r>
            <w:r w:rsidRPr="00CF1A49">
              <w:t xml:space="preserve">, </w:t>
            </w:r>
            <w:r w:rsidR="00931447">
              <w:rPr>
                <w:rStyle w:val="SubtleReference"/>
              </w:rPr>
              <w:t>p2a</w:t>
            </w:r>
          </w:p>
          <w:p w14:paraId="19A52C35" w14:textId="77777777" w:rsidR="008A0813" w:rsidRDefault="002355AB" w:rsidP="008A081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Developed </w:t>
            </w:r>
            <w:r w:rsidR="00162611">
              <w:rPr>
                <w:lang w:eastAsia="zh-CN"/>
              </w:rPr>
              <w:t>HR system based on ASP.NET</w:t>
            </w:r>
            <w:r w:rsidR="008A0813">
              <w:rPr>
                <w:lang w:eastAsia="zh-CN"/>
              </w:rPr>
              <w:t>.</w:t>
            </w:r>
          </w:p>
        </w:tc>
      </w:tr>
      <w:tr w:rsidR="00D83ED3" w:rsidRPr="00CF1A49" w14:paraId="57010ED2" w14:textId="77777777" w:rsidTr="001B790E">
        <w:tc>
          <w:tcPr>
            <w:tcW w:w="9290" w:type="dxa"/>
            <w:tcMar>
              <w:top w:w="216" w:type="dxa"/>
            </w:tcMar>
          </w:tcPr>
          <w:p w14:paraId="6B79689A" w14:textId="77777777" w:rsidR="00D83ED3" w:rsidRPr="00CF1A49" w:rsidRDefault="00D83ED3" w:rsidP="00D83ED3">
            <w:pPr>
              <w:pStyle w:val="Heading3"/>
              <w:contextualSpacing w:val="0"/>
              <w:outlineLvl w:val="2"/>
            </w:pPr>
            <w:r>
              <w:t>200</w:t>
            </w:r>
            <w:r w:rsidR="001A250B">
              <w:t>2</w:t>
            </w:r>
            <w:r w:rsidRPr="00CF1A49">
              <w:t xml:space="preserve"> – </w:t>
            </w:r>
            <w:r>
              <w:t>200</w:t>
            </w:r>
            <w:r w:rsidR="001A250B">
              <w:t>4</w:t>
            </w:r>
          </w:p>
          <w:p w14:paraId="2BAECA2B" w14:textId="77777777" w:rsidR="00D83ED3" w:rsidRPr="00CF1A49" w:rsidRDefault="001A250B" w:rsidP="00D83ED3">
            <w:pPr>
              <w:pStyle w:val="Heading2"/>
              <w:contextualSpacing w:val="0"/>
              <w:outlineLvl w:val="1"/>
            </w:pPr>
            <w:r>
              <w:t xml:space="preserve">editor &amp; </w:t>
            </w:r>
            <w:r w:rsidR="00D83ED3">
              <w:t>developer</w:t>
            </w:r>
            <w:r w:rsidR="00D83ED3" w:rsidRPr="00CF1A49">
              <w:t xml:space="preserve">, </w:t>
            </w:r>
            <w:r>
              <w:rPr>
                <w:rStyle w:val="SubtleReference"/>
              </w:rPr>
              <w:t>chuying tech</w:t>
            </w:r>
          </w:p>
          <w:p w14:paraId="6B8E8E96" w14:textId="77777777" w:rsidR="00D83ED3" w:rsidRDefault="00DD336D" w:rsidP="00D83ED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In charge of portals editing and monitoring</w:t>
            </w:r>
            <w:r w:rsidR="003C1762">
              <w:rPr>
                <w:lang w:eastAsia="zh-CN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C4B976D358BB4945AF63B9FF0852F5CE"/>
        </w:placeholder>
        <w:temporary/>
        <w:showingPlcHdr/>
        <w15:appearance w15:val="hidden"/>
      </w:sdtPr>
      <w:sdtEndPr/>
      <w:sdtContent>
        <w:p w14:paraId="5EA271B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30C9DCB" w14:textId="77777777" w:rsidTr="00AA79E4">
        <w:tc>
          <w:tcPr>
            <w:tcW w:w="9290" w:type="dxa"/>
          </w:tcPr>
          <w:p w14:paraId="18F17B1C" w14:textId="05B5BF54" w:rsidR="007538DC" w:rsidRPr="00CF1A49" w:rsidRDefault="007D70FD" w:rsidP="00AA79E4">
            <w:pPr>
              <w:pStyle w:val="Heading2"/>
              <w:contextualSpacing w:val="0"/>
              <w:outlineLvl w:val="1"/>
            </w:pPr>
            <w:r>
              <w:t>bachelor</w:t>
            </w:r>
            <w:r w:rsidR="001D0BF1" w:rsidRPr="00CF1A49">
              <w:t xml:space="preserve">, </w:t>
            </w:r>
            <w:r w:rsidR="00DE35D1">
              <w:rPr>
                <w:rStyle w:val="SubtleReference"/>
              </w:rPr>
              <w:t>fudan university</w:t>
            </w:r>
            <w:r w:rsidR="0044249B">
              <w:rPr>
                <w:rStyle w:val="SubtleReference"/>
              </w:rPr>
              <w:t xml:space="preserve"> | mis</w:t>
            </w:r>
          </w:p>
        </w:tc>
      </w:tr>
    </w:tbl>
    <w:p w14:paraId="160E2634" w14:textId="77777777" w:rsidR="00AD782D" w:rsidRPr="00CF1A49" w:rsidRDefault="003B3B23" w:rsidP="0062312F">
      <w:pPr>
        <w:pStyle w:val="Heading1"/>
      </w:pPr>
      <w:r>
        <w:t>screenshots of my works</w:t>
      </w:r>
    </w:p>
    <w:p w14:paraId="37DC47E0" w14:textId="77777777" w:rsidR="00B51D1B" w:rsidRDefault="00486A49" w:rsidP="006E1507">
      <w:r>
        <w:rPr>
          <w:noProof/>
        </w:rPr>
        <w:drawing>
          <wp:inline distT="0" distB="0" distL="0" distR="0" wp14:anchorId="2CFE1070" wp14:editId="29C95B27">
            <wp:extent cx="5943600" cy="2835275"/>
            <wp:effectExtent l="0" t="0" r="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2296" w14:textId="77777777" w:rsidR="00486A49" w:rsidRDefault="00486A49" w:rsidP="00486A49">
      <w:pPr>
        <w:jc w:val="center"/>
      </w:pPr>
      <w:r>
        <w:t xml:space="preserve">Figure 1 – </w:t>
      </w:r>
      <w:r w:rsidR="00C34E45">
        <w:t>p</w:t>
      </w:r>
      <w:r>
        <w:t>rocess flow of Message logs</w:t>
      </w:r>
    </w:p>
    <w:p w14:paraId="51418F89" w14:textId="77777777" w:rsidR="00305332" w:rsidRDefault="00305332" w:rsidP="00486A49">
      <w:pPr>
        <w:jc w:val="center"/>
      </w:pPr>
    </w:p>
    <w:p w14:paraId="5B2C59B4" w14:textId="77777777" w:rsidR="00305332" w:rsidRDefault="00305332" w:rsidP="00305332">
      <w:r>
        <w:rPr>
          <w:noProof/>
        </w:rPr>
        <w:drawing>
          <wp:inline distT="0" distB="0" distL="0" distR="0" wp14:anchorId="2CBA9F11" wp14:editId="0E7515FD">
            <wp:extent cx="5867400" cy="36671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D8D" w14:textId="77777777" w:rsidR="00305332" w:rsidRDefault="00305332" w:rsidP="00305332">
      <w:r>
        <w:rPr>
          <w:noProof/>
        </w:rPr>
        <w:lastRenderedPageBreak/>
        <w:drawing>
          <wp:inline distT="0" distB="0" distL="0" distR="0" wp14:anchorId="3CD930F9" wp14:editId="7338A4C9">
            <wp:extent cx="5865495" cy="4295775"/>
            <wp:effectExtent l="0" t="0" r="190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47ED" w14:textId="77777777" w:rsidR="00561335" w:rsidRPr="006E1507" w:rsidRDefault="00561335" w:rsidP="00561335">
      <w:pPr>
        <w:jc w:val="center"/>
      </w:pPr>
      <w:r>
        <w:t>Figure 2&amp;3 – Hot words of Shanghai Metro</w:t>
      </w:r>
    </w:p>
    <w:sectPr w:rsidR="00561335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C24B0" w14:textId="77777777" w:rsidR="008471EC" w:rsidRDefault="008471EC" w:rsidP="0068194B">
      <w:r>
        <w:separator/>
      </w:r>
    </w:p>
    <w:p w14:paraId="7FD84887" w14:textId="77777777" w:rsidR="008471EC" w:rsidRDefault="008471EC"/>
    <w:p w14:paraId="27636605" w14:textId="77777777" w:rsidR="008471EC" w:rsidRDefault="008471EC"/>
  </w:endnote>
  <w:endnote w:type="continuationSeparator" w:id="0">
    <w:p w14:paraId="5A514A4B" w14:textId="77777777" w:rsidR="008471EC" w:rsidRDefault="008471EC" w:rsidP="0068194B">
      <w:r>
        <w:continuationSeparator/>
      </w:r>
    </w:p>
    <w:p w14:paraId="7B9BFB54" w14:textId="77777777" w:rsidR="008471EC" w:rsidRDefault="008471EC"/>
    <w:p w14:paraId="2A05CEC9" w14:textId="77777777" w:rsidR="008471EC" w:rsidRDefault="00847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68CC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26A35" w14:textId="77777777" w:rsidR="008471EC" w:rsidRDefault="008471EC" w:rsidP="0068194B">
      <w:r>
        <w:separator/>
      </w:r>
    </w:p>
    <w:p w14:paraId="12015A6F" w14:textId="77777777" w:rsidR="008471EC" w:rsidRDefault="008471EC"/>
    <w:p w14:paraId="58F70C5F" w14:textId="77777777" w:rsidR="008471EC" w:rsidRDefault="008471EC"/>
  </w:footnote>
  <w:footnote w:type="continuationSeparator" w:id="0">
    <w:p w14:paraId="2A46412A" w14:textId="77777777" w:rsidR="008471EC" w:rsidRDefault="008471EC" w:rsidP="0068194B">
      <w:r>
        <w:continuationSeparator/>
      </w:r>
    </w:p>
    <w:p w14:paraId="643EA6F9" w14:textId="77777777" w:rsidR="008471EC" w:rsidRDefault="008471EC"/>
    <w:p w14:paraId="52987992" w14:textId="77777777" w:rsidR="008471EC" w:rsidRDefault="008471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9D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A1D441" wp14:editId="64588DA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AEF7C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D9EB4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E467E9"/>
    <w:multiLevelType w:val="hybridMultilevel"/>
    <w:tmpl w:val="A4D2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FA95617"/>
    <w:multiLevelType w:val="hybridMultilevel"/>
    <w:tmpl w:val="E51AC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94"/>
    <w:rsid w:val="000001EF"/>
    <w:rsid w:val="00007322"/>
    <w:rsid w:val="00007728"/>
    <w:rsid w:val="00024584"/>
    <w:rsid w:val="00024730"/>
    <w:rsid w:val="00055E95"/>
    <w:rsid w:val="0007021F"/>
    <w:rsid w:val="000B2BA5"/>
    <w:rsid w:val="000C50F3"/>
    <w:rsid w:val="000D5E07"/>
    <w:rsid w:val="000F2F8C"/>
    <w:rsid w:val="0010006E"/>
    <w:rsid w:val="001045A8"/>
    <w:rsid w:val="00114A91"/>
    <w:rsid w:val="001427E1"/>
    <w:rsid w:val="00156C4B"/>
    <w:rsid w:val="00162611"/>
    <w:rsid w:val="00163668"/>
    <w:rsid w:val="00171566"/>
    <w:rsid w:val="00174676"/>
    <w:rsid w:val="001755A8"/>
    <w:rsid w:val="0018216D"/>
    <w:rsid w:val="00184014"/>
    <w:rsid w:val="00192008"/>
    <w:rsid w:val="001A250B"/>
    <w:rsid w:val="001B790E"/>
    <w:rsid w:val="001C0E68"/>
    <w:rsid w:val="001C4B6F"/>
    <w:rsid w:val="001D0BF1"/>
    <w:rsid w:val="001E3120"/>
    <w:rsid w:val="001E7E0C"/>
    <w:rsid w:val="001F00DC"/>
    <w:rsid w:val="001F0BB0"/>
    <w:rsid w:val="001F4E6D"/>
    <w:rsid w:val="001F6140"/>
    <w:rsid w:val="00203573"/>
    <w:rsid w:val="0020597D"/>
    <w:rsid w:val="00213B4C"/>
    <w:rsid w:val="002253B0"/>
    <w:rsid w:val="00230035"/>
    <w:rsid w:val="002355A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6B36"/>
    <w:rsid w:val="002A7C4B"/>
    <w:rsid w:val="002B2958"/>
    <w:rsid w:val="002B3FC8"/>
    <w:rsid w:val="002D23C5"/>
    <w:rsid w:val="002D6137"/>
    <w:rsid w:val="002E7E61"/>
    <w:rsid w:val="002F05E5"/>
    <w:rsid w:val="002F254D"/>
    <w:rsid w:val="002F30E4"/>
    <w:rsid w:val="00305332"/>
    <w:rsid w:val="00307140"/>
    <w:rsid w:val="00316DFF"/>
    <w:rsid w:val="00325B57"/>
    <w:rsid w:val="0032759C"/>
    <w:rsid w:val="0033125C"/>
    <w:rsid w:val="00336056"/>
    <w:rsid w:val="003544E1"/>
    <w:rsid w:val="00366398"/>
    <w:rsid w:val="003A0632"/>
    <w:rsid w:val="003A30E5"/>
    <w:rsid w:val="003A6ADF"/>
    <w:rsid w:val="003B3B23"/>
    <w:rsid w:val="003B5928"/>
    <w:rsid w:val="003C176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249B"/>
    <w:rsid w:val="004726BC"/>
    <w:rsid w:val="00474105"/>
    <w:rsid w:val="00480E6E"/>
    <w:rsid w:val="00486277"/>
    <w:rsid w:val="00486A49"/>
    <w:rsid w:val="00487EF3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7F4"/>
    <w:rsid w:val="0056133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B1C"/>
    <w:rsid w:val="006618E9"/>
    <w:rsid w:val="0068194B"/>
    <w:rsid w:val="00692703"/>
    <w:rsid w:val="006A1962"/>
    <w:rsid w:val="006B5D48"/>
    <w:rsid w:val="006B7D7B"/>
    <w:rsid w:val="006C1A5E"/>
    <w:rsid w:val="006D2109"/>
    <w:rsid w:val="006E1507"/>
    <w:rsid w:val="00712D8B"/>
    <w:rsid w:val="007273B7"/>
    <w:rsid w:val="00733E0A"/>
    <w:rsid w:val="0074403D"/>
    <w:rsid w:val="00746D44"/>
    <w:rsid w:val="007538DC"/>
    <w:rsid w:val="00757803"/>
    <w:rsid w:val="00775807"/>
    <w:rsid w:val="0079206B"/>
    <w:rsid w:val="00796076"/>
    <w:rsid w:val="007A1EEB"/>
    <w:rsid w:val="007C0566"/>
    <w:rsid w:val="007C53AD"/>
    <w:rsid w:val="007C606B"/>
    <w:rsid w:val="007D70FD"/>
    <w:rsid w:val="007E6A61"/>
    <w:rsid w:val="00801140"/>
    <w:rsid w:val="00803404"/>
    <w:rsid w:val="00834955"/>
    <w:rsid w:val="008471EC"/>
    <w:rsid w:val="00855B59"/>
    <w:rsid w:val="00860461"/>
    <w:rsid w:val="0086487C"/>
    <w:rsid w:val="00870B20"/>
    <w:rsid w:val="008829F8"/>
    <w:rsid w:val="00885897"/>
    <w:rsid w:val="008A0813"/>
    <w:rsid w:val="008A6538"/>
    <w:rsid w:val="008C2AE2"/>
    <w:rsid w:val="008C7056"/>
    <w:rsid w:val="008F3B14"/>
    <w:rsid w:val="00901899"/>
    <w:rsid w:val="0090344B"/>
    <w:rsid w:val="00905715"/>
    <w:rsid w:val="0091321E"/>
    <w:rsid w:val="00913946"/>
    <w:rsid w:val="0092726B"/>
    <w:rsid w:val="00931447"/>
    <w:rsid w:val="009361BA"/>
    <w:rsid w:val="00944F78"/>
    <w:rsid w:val="009510E7"/>
    <w:rsid w:val="00952C89"/>
    <w:rsid w:val="009571D8"/>
    <w:rsid w:val="009650EA"/>
    <w:rsid w:val="0097790C"/>
    <w:rsid w:val="0098506E"/>
    <w:rsid w:val="00992BDA"/>
    <w:rsid w:val="009A44CE"/>
    <w:rsid w:val="009C41E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18E"/>
    <w:rsid w:val="00A51DC5"/>
    <w:rsid w:val="00A53DE1"/>
    <w:rsid w:val="00A615E1"/>
    <w:rsid w:val="00A755E8"/>
    <w:rsid w:val="00A93A5D"/>
    <w:rsid w:val="00AA79E4"/>
    <w:rsid w:val="00AB32F8"/>
    <w:rsid w:val="00AB610B"/>
    <w:rsid w:val="00AC1586"/>
    <w:rsid w:val="00AD360E"/>
    <w:rsid w:val="00AD40FB"/>
    <w:rsid w:val="00AD782D"/>
    <w:rsid w:val="00AE7650"/>
    <w:rsid w:val="00B10EBE"/>
    <w:rsid w:val="00B129B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02D"/>
    <w:rsid w:val="00BB4E51"/>
    <w:rsid w:val="00BC6336"/>
    <w:rsid w:val="00BD431F"/>
    <w:rsid w:val="00BE423E"/>
    <w:rsid w:val="00BF61AC"/>
    <w:rsid w:val="00C34E4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3ED3"/>
    <w:rsid w:val="00D9521A"/>
    <w:rsid w:val="00DA3914"/>
    <w:rsid w:val="00DA59AA"/>
    <w:rsid w:val="00DB6915"/>
    <w:rsid w:val="00DB7E1E"/>
    <w:rsid w:val="00DC1B78"/>
    <w:rsid w:val="00DC2A2F"/>
    <w:rsid w:val="00DC600B"/>
    <w:rsid w:val="00DC718C"/>
    <w:rsid w:val="00DD336D"/>
    <w:rsid w:val="00DE0FAA"/>
    <w:rsid w:val="00DE136D"/>
    <w:rsid w:val="00DE35D1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13FD"/>
    <w:rsid w:val="00EE2CA8"/>
    <w:rsid w:val="00EF17E8"/>
    <w:rsid w:val="00EF51D9"/>
    <w:rsid w:val="00F130DD"/>
    <w:rsid w:val="00F24884"/>
    <w:rsid w:val="00F26F4D"/>
    <w:rsid w:val="00F476C4"/>
    <w:rsid w:val="00F61DF9"/>
    <w:rsid w:val="00F81960"/>
    <w:rsid w:val="00F8769D"/>
    <w:rsid w:val="00F9350C"/>
    <w:rsid w:val="00F94EB5"/>
    <w:rsid w:val="00F9624D"/>
    <w:rsid w:val="00FB31C1"/>
    <w:rsid w:val="00FB4594"/>
    <w:rsid w:val="00FB58F2"/>
    <w:rsid w:val="00FC6AEA"/>
    <w:rsid w:val="00FD07ED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B2313"/>
  <w15:chartTrackingRefBased/>
  <w15:docId w15:val="{CA440A89-B524-4645-87ED-5CACE7F0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70218\Documents\Resume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5B5F97292740C8A3709EF4A95A3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A2742-14A3-4934-A3B1-4E5E88965543}"/>
      </w:docPartPr>
      <w:docPartBody>
        <w:p w:rsidR="00A40D3C" w:rsidRDefault="00B142EA">
          <w:pPr>
            <w:pStyle w:val="F45B5F97292740C8A3709EF4A95A305D"/>
          </w:pPr>
          <w:r w:rsidRPr="00CF1A49">
            <w:t>·</w:t>
          </w:r>
        </w:p>
      </w:docPartBody>
    </w:docPart>
    <w:docPart>
      <w:docPartPr>
        <w:name w:val="04B61C89E06147FD82E563A65194C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9386-74E0-4BF7-ACDD-0C2F0B802CC0}"/>
      </w:docPartPr>
      <w:docPartBody>
        <w:p w:rsidR="00A40D3C" w:rsidRDefault="00B142EA">
          <w:pPr>
            <w:pStyle w:val="04B61C89E06147FD82E563A65194C3DD"/>
          </w:pPr>
          <w:r w:rsidRPr="00CF1A49">
            <w:t>Experience</w:t>
          </w:r>
        </w:p>
      </w:docPartBody>
    </w:docPart>
    <w:docPart>
      <w:docPartPr>
        <w:name w:val="C4B976D358BB4945AF63B9FF0852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CF0B3-31FF-4506-AF7E-063DACC71395}"/>
      </w:docPartPr>
      <w:docPartBody>
        <w:p w:rsidR="00A40D3C" w:rsidRDefault="00B142EA">
          <w:pPr>
            <w:pStyle w:val="C4B976D358BB4945AF63B9FF0852F5CE"/>
          </w:pPr>
          <w:r w:rsidRPr="00CF1A49">
            <w:t>Education</w:t>
          </w:r>
        </w:p>
      </w:docPartBody>
    </w:docPart>
    <w:docPart>
      <w:docPartPr>
        <w:name w:val="A310F5A5A3674AF5819BA5B27FA4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6253E-319F-4AD3-A30E-992778779143}"/>
      </w:docPartPr>
      <w:docPartBody>
        <w:p w:rsidR="00A40D3C" w:rsidRDefault="00153EE3" w:rsidP="00153EE3">
          <w:pPr>
            <w:pStyle w:val="A310F5A5A3674AF5819BA5B27FA4C8E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E3"/>
    <w:rsid w:val="00153EE3"/>
    <w:rsid w:val="00456814"/>
    <w:rsid w:val="005A6552"/>
    <w:rsid w:val="00993B00"/>
    <w:rsid w:val="00A40D3C"/>
    <w:rsid w:val="00B142EA"/>
    <w:rsid w:val="00D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D9A1179A04ED7A35F4EFED1DD46B1">
    <w:name w:val="A78D9A1179A04ED7A35F4EFED1DD46B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7598865E690473FBDFDD87E846AFFEF">
    <w:name w:val="87598865E690473FBDFDD87E846AFFEF"/>
  </w:style>
  <w:style w:type="paragraph" w:customStyle="1" w:styleId="2AD7DC7033F14135AB0513EF2CE0FFEE">
    <w:name w:val="2AD7DC7033F14135AB0513EF2CE0FFEE"/>
  </w:style>
  <w:style w:type="paragraph" w:customStyle="1" w:styleId="F45B5F97292740C8A3709EF4A95A305D">
    <w:name w:val="F45B5F97292740C8A3709EF4A95A305D"/>
  </w:style>
  <w:style w:type="paragraph" w:customStyle="1" w:styleId="D84F79AA54D3492BA0EEC5C46974A1D8">
    <w:name w:val="D84F79AA54D3492BA0EEC5C46974A1D8"/>
  </w:style>
  <w:style w:type="paragraph" w:customStyle="1" w:styleId="0C1AC9BB37B34EE6B1D1A15D3D75BE25">
    <w:name w:val="0C1AC9BB37B34EE6B1D1A15D3D75BE25"/>
  </w:style>
  <w:style w:type="paragraph" w:customStyle="1" w:styleId="D6D87FBA00D04C8BB43487F0E45002B9">
    <w:name w:val="D6D87FBA00D04C8BB43487F0E45002B9"/>
  </w:style>
  <w:style w:type="paragraph" w:customStyle="1" w:styleId="5F91D66BB6274990924A15EB2D41E20C">
    <w:name w:val="5F91D66BB6274990924A15EB2D41E20C"/>
  </w:style>
  <w:style w:type="paragraph" w:customStyle="1" w:styleId="939F6F27F4C84EF0912486D16BA59C2F">
    <w:name w:val="939F6F27F4C84EF0912486D16BA59C2F"/>
  </w:style>
  <w:style w:type="paragraph" w:customStyle="1" w:styleId="CC208CD164A4486DB093E1AAE193ACE9">
    <w:name w:val="CC208CD164A4486DB093E1AAE193ACE9"/>
  </w:style>
  <w:style w:type="paragraph" w:customStyle="1" w:styleId="1B70B101E5D54C25B4565A5F4D185231">
    <w:name w:val="1B70B101E5D54C25B4565A5F4D185231"/>
  </w:style>
  <w:style w:type="paragraph" w:customStyle="1" w:styleId="04B61C89E06147FD82E563A65194C3DD">
    <w:name w:val="04B61C89E06147FD82E563A65194C3DD"/>
  </w:style>
  <w:style w:type="paragraph" w:customStyle="1" w:styleId="19A6359E916C4BAABB42470862AC6085">
    <w:name w:val="19A6359E916C4BAABB42470862AC6085"/>
  </w:style>
  <w:style w:type="paragraph" w:customStyle="1" w:styleId="3A879776AC5A4531BCB18695EDD020C7">
    <w:name w:val="3A879776AC5A4531BCB18695EDD020C7"/>
  </w:style>
  <w:style w:type="paragraph" w:customStyle="1" w:styleId="9DD5742C3FCA430FBF3D3661D8340743">
    <w:name w:val="9DD5742C3FCA430FBF3D3661D834074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DE0CF22B2564179A8E5B206420779FC">
    <w:name w:val="EDE0CF22B2564179A8E5B206420779FC"/>
  </w:style>
  <w:style w:type="paragraph" w:customStyle="1" w:styleId="386A2EE4E0014D35B6556A5F84659AE7">
    <w:name w:val="386A2EE4E0014D35B6556A5F84659AE7"/>
  </w:style>
  <w:style w:type="paragraph" w:customStyle="1" w:styleId="9B9D3E878F094014BB396BDC32A9CBD6">
    <w:name w:val="9B9D3E878F094014BB396BDC32A9CBD6"/>
  </w:style>
  <w:style w:type="paragraph" w:customStyle="1" w:styleId="2E76CC1B8C204E10A496A4FF71CC2504">
    <w:name w:val="2E76CC1B8C204E10A496A4FF71CC2504"/>
  </w:style>
  <w:style w:type="paragraph" w:customStyle="1" w:styleId="94296075ECE94AC398F0DE98E01855D3">
    <w:name w:val="94296075ECE94AC398F0DE98E01855D3"/>
  </w:style>
  <w:style w:type="paragraph" w:customStyle="1" w:styleId="54077210EB12481E997633325BDB2C5F">
    <w:name w:val="54077210EB12481E997633325BDB2C5F"/>
  </w:style>
  <w:style w:type="paragraph" w:customStyle="1" w:styleId="B76A2E099AA647A78538C601B5CFA4EA">
    <w:name w:val="B76A2E099AA647A78538C601B5CFA4EA"/>
  </w:style>
  <w:style w:type="paragraph" w:customStyle="1" w:styleId="C4B976D358BB4945AF63B9FF0852F5CE">
    <w:name w:val="C4B976D358BB4945AF63B9FF0852F5CE"/>
  </w:style>
  <w:style w:type="paragraph" w:customStyle="1" w:styleId="4871EFFB57F84739B2BBC8EC9905A463">
    <w:name w:val="4871EFFB57F84739B2BBC8EC9905A463"/>
  </w:style>
  <w:style w:type="paragraph" w:customStyle="1" w:styleId="8960FF1FD0AD405E8916012DBA72E0D3">
    <w:name w:val="8960FF1FD0AD405E8916012DBA72E0D3"/>
  </w:style>
  <w:style w:type="paragraph" w:customStyle="1" w:styleId="80D5754D8EFE4B5EA1F8E06A7DF88E43">
    <w:name w:val="80D5754D8EFE4B5EA1F8E06A7DF88E43"/>
  </w:style>
  <w:style w:type="paragraph" w:customStyle="1" w:styleId="A568AAAC26494594926791009FD310B1">
    <w:name w:val="A568AAAC26494594926791009FD310B1"/>
  </w:style>
  <w:style w:type="paragraph" w:customStyle="1" w:styleId="4F83390A076D42ABB8519AE9D960B135">
    <w:name w:val="4F83390A076D42ABB8519AE9D960B135"/>
  </w:style>
  <w:style w:type="paragraph" w:customStyle="1" w:styleId="3943F9A5EA614D30975DC3734A3F878A">
    <w:name w:val="3943F9A5EA614D30975DC3734A3F878A"/>
  </w:style>
  <w:style w:type="paragraph" w:customStyle="1" w:styleId="3351625AF8404E669D433FB81806A6CD">
    <w:name w:val="3351625AF8404E669D433FB81806A6CD"/>
  </w:style>
  <w:style w:type="paragraph" w:customStyle="1" w:styleId="7730693681274FBE9D80B0D0DCB407C8">
    <w:name w:val="7730693681274FBE9D80B0D0DCB407C8"/>
  </w:style>
  <w:style w:type="paragraph" w:customStyle="1" w:styleId="96B19C0D320A48DAA5D7E4590EB532D9">
    <w:name w:val="96B19C0D320A48DAA5D7E4590EB532D9"/>
  </w:style>
  <w:style w:type="paragraph" w:customStyle="1" w:styleId="0ACD3018FCDC493DB447AE0D3237ABA9">
    <w:name w:val="0ACD3018FCDC493DB447AE0D3237ABA9"/>
  </w:style>
  <w:style w:type="paragraph" w:customStyle="1" w:styleId="A4F331AA1BD3475C8554D4E333C7AF78">
    <w:name w:val="A4F331AA1BD3475C8554D4E333C7AF78"/>
  </w:style>
  <w:style w:type="paragraph" w:customStyle="1" w:styleId="9C6F0B2194254F96BA33BA8FDAE4ADB3">
    <w:name w:val="9C6F0B2194254F96BA33BA8FDAE4ADB3"/>
  </w:style>
  <w:style w:type="paragraph" w:customStyle="1" w:styleId="898800F9A0BA4DD98BE5D81E4A5C24F1">
    <w:name w:val="898800F9A0BA4DD98BE5D81E4A5C24F1"/>
  </w:style>
  <w:style w:type="paragraph" w:customStyle="1" w:styleId="E555514649674717BE2B8496AD585074">
    <w:name w:val="E555514649674717BE2B8496AD585074"/>
  </w:style>
  <w:style w:type="paragraph" w:customStyle="1" w:styleId="8E34FBB2432C49E4AC862C4309EF1CD3">
    <w:name w:val="8E34FBB2432C49E4AC862C4309EF1CD3"/>
  </w:style>
  <w:style w:type="paragraph" w:customStyle="1" w:styleId="BC84416136A149A7BF429908BC7382B3">
    <w:name w:val="BC84416136A149A7BF429908BC7382B3"/>
  </w:style>
  <w:style w:type="paragraph" w:customStyle="1" w:styleId="C5C56B9F70604DE580543AFBF3589280">
    <w:name w:val="C5C56B9F70604DE580543AFBF3589280"/>
  </w:style>
  <w:style w:type="paragraph" w:customStyle="1" w:styleId="788B2126F5064581940DEFC3752A0F26">
    <w:name w:val="788B2126F5064581940DEFC3752A0F26"/>
  </w:style>
  <w:style w:type="paragraph" w:customStyle="1" w:styleId="A310F5A5A3674AF5819BA5B27FA4C8E2">
    <w:name w:val="A310F5A5A3674AF5819BA5B27FA4C8E2"/>
    <w:rsid w:val="00153EE3"/>
  </w:style>
  <w:style w:type="paragraph" w:customStyle="1" w:styleId="9CDDA897202E4301ABCD4590441BBDA4">
    <w:name w:val="9CDDA897202E4301ABCD4590441BBDA4"/>
    <w:rsid w:val="005A6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164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Qin</dc:creator>
  <cp:keywords/>
  <dc:description/>
  <cp:lastModifiedBy>Luo, Qin</cp:lastModifiedBy>
  <cp:revision>37</cp:revision>
  <dcterms:created xsi:type="dcterms:W3CDTF">2020-12-28T13:08:00Z</dcterms:created>
  <dcterms:modified xsi:type="dcterms:W3CDTF">2021-01-18T14:44:00Z</dcterms:modified>
  <cp:category/>
</cp:coreProperties>
</file>